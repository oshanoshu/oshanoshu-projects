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68" w14:textId="7104CC00" w:rsidR="00816216" w:rsidRDefault="00DD6B28" w:rsidP="00141A4C">
      <w:pPr>
        <w:pStyle w:val="Title"/>
      </w:pPr>
      <w:r>
        <w:t>Oshan Upreti</w:t>
      </w:r>
    </w:p>
    <w:p w14:paraId="2B22462E" w14:textId="1B4828F6" w:rsidR="006270A9" w:rsidRDefault="00DD6B28" w:rsidP="0047698C">
      <w:r>
        <w:t>Atlanta, Georgia</w:t>
      </w:r>
      <w:r w:rsidR="00141A4C">
        <w:t> | </w:t>
      </w:r>
      <w:r>
        <w:t>+1-2084062637</w:t>
      </w:r>
      <w:r w:rsidR="00141A4C">
        <w:t> | </w:t>
      </w:r>
      <w:hyperlink r:id="rId8" w:history="1">
        <w:r w:rsidR="00042764" w:rsidRPr="0098077F">
          <w:rPr>
            <w:rStyle w:val="Hyperlink"/>
          </w:rPr>
          <w:t>oshan.osu@gmail.com</w:t>
        </w:r>
      </w:hyperlink>
      <w:r w:rsidR="00042764">
        <w:t xml:space="preserve"> | </w:t>
      </w:r>
      <w:hyperlink r:id="rId9" w:history="1">
        <w:r w:rsidR="006E2AC6" w:rsidRPr="006E2AC6">
          <w:rPr>
            <w:rStyle w:val="Hyperlink"/>
          </w:rPr>
          <w:t>oshanoshu.g</w:t>
        </w:r>
        <w:r w:rsidR="006E2AC6" w:rsidRPr="006E2AC6">
          <w:rPr>
            <w:rStyle w:val="Hyperlink"/>
          </w:rPr>
          <w:t>i</w:t>
        </w:r>
        <w:r w:rsidR="006E2AC6" w:rsidRPr="006E2AC6">
          <w:rPr>
            <w:rStyle w:val="Hyperlink"/>
          </w:rPr>
          <w:t>thub.io</w:t>
        </w:r>
      </w:hyperlink>
    </w:p>
    <w:sdt>
      <w:sdtPr>
        <w:alias w:val="Education:"/>
        <w:tag w:val="Education:"/>
        <w:id w:val="807127995"/>
        <w:placeholder>
          <w:docPart w:val="7EF8CE555822AD45992BC7F85C095180"/>
        </w:placeholder>
        <w:temporary/>
        <w:showingPlcHdr/>
        <w15:appearance w15:val="hidden"/>
      </w:sdtPr>
      <w:sdtContent>
        <w:p w14:paraId="5CEB1C9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2B4AA71" w14:textId="37E72146" w:rsidR="006270A9" w:rsidRDefault="00DD6B28">
      <w:pPr>
        <w:pStyle w:val="Heading2"/>
      </w:pPr>
      <w:r>
        <w:t xml:space="preserve">UnderGraduate </w:t>
      </w:r>
      <w:r w:rsidR="009D5933">
        <w:t>| </w:t>
      </w:r>
      <w:r>
        <w:t>May-2020</w:t>
      </w:r>
      <w:r w:rsidR="009D5933">
        <w:t> | </w:t>
      </w:r>
      <w:r>
        <w:t>Troy University, Alabama</w:t>
      </w:r>
    </w:p>
    <w:p w14:paraId="27FB85DF" w14:textId="178B0370" w:rsidR="006270A9" w:rsidRDefault="009D5933" w:rsidP="001B29CF">
      <w:pPr>
        <w:pStyle w:val="ListBullet"/>
      </w:pPr>
      <w:r>
        <w:t xml:space="preserve">Major: </w:t>
      </w:r>
      <w:r w:rsidR="00DD6B28">
        <w:t>Computer Science and Information Systems</w:t>
      </w:r>
    </w:p>
    <w:p w14:paraId="774B8729" w14:textId="2DCA36FC" w:rsidR="006270A9" w:rsidRDefault="009D5933" w:rsidP="001B29CF">
      <w:pPr>
        <w:pStyle w:val="ListBullet"/>
      </w:pPr>
      <w:r>
        <w:t xml:space="preserve">Minor: </w:t>
      </w:r>
      <w:r w:rsidR="00DD6B28">
        <w:t>Statistics</w:t>
      </w:r>
    </w:p>
    <w:p w14:paraId="0904F6A5" w14:textId="75AE1863" w:rsidR="0047698C" w:rsidRPr="006E2AC6" w:rsidRDefault="009D5933" w:rsidP="006E2AC6">
      <w:pPr>
        <w:pStyle w:val="ListBullet"/>
      </w:pPr>
      <w:r>
        <w:t xml:space="preserve">Related coursework: </w:t>
      </w:r>
      <w:r w:rsidR="00DD6B28" w:rsidRPr="00DD6B28">
        <w:rPr>
          <w:rFonts w:ascii="Times New Roman" w:eastAsia="Times New Roman" w:hAnsi="Times New Roman" w:cs="Times New Roman"/>
          <w:sz w:val="21"/>
          <w:szCs w:val="21"/>
        </w:rPr>
        <w:t>Data Structures and Algorithms, Database Management, Web Development, Mathematical Statistics, Data Communication and Networking, Object-Oriented Programming, Machine Learning, Operating System, Regression Analysis, Experimental Design, Survey Sampling</w:t>
      </w:r>
    </w:p>
    <w:p w14:paraId="4CC2EC6D" w14:textId="6E1347E0" w:rsidR="0047698C" w:rsidRPr="000674CC" w:rsidRDefault="006E2AC6" w:rsidP="006E2AC6">
      <w:pPr>
        <w:pStyle w:val="Heading2"/>
      </w:pPr>
      <w:r w:rsidRPr="000674CC">
        <w:t xml:space="preserve">JAVA </w:t>
      </w:r>
      <w:r w:rsidRPr="006E2AC6">
        <w:t>DEVELOPER</w:t>
      </w:r>
      <w:r w:rsidRPr="000674CC">
        <w:t xml:space="preserve"> </w:t>
      </w:r>
      <w:r w:rsidR="0047698C" w:rsidRPr="000674CC">
        <w:t xml:space="preserve">BOOTCAMP | </w:t>
      </w:r>
      <w:r w:rsidRPr="000674CC">
        <w:t>MARCH-2020 | CAREER CRAFT TECHNOLOGIES</w:t>
      </w:r>
    </w:p>
    <w:p w14:paraId="74B93EAE" w14:textId="5FE660CA" w:rsidR="006E2AC6" w:rsidRDefault="006E2AC6" w:rsidP="006E2AC6">
      <w:pPr>
        <w:pStyle w:val="ListBullet"/>
      </w:pPr>
      <w:r>
        <w:t>Learnt how to design, develop, and test Enterprise level Java Applications</w:t>
      </w:r>
    </w:p>
    <w:p w14:paraId="241C0E5C" w14:textId="7E20D444" w:rsidR="006E2AC6" w:rsidRPr="006E2AC6" w:rsidRDefault="006E2AC6" w:rsidP="006E2AC6">
      <w:pPr>
        <w:pStyle w:val="ListBullet"/>
      </w:pPr>
      <w:r>
        <w:t>Skills: Spring, Hibernate, SQL</w:t>
      </w:r>
    </w:p>
    <w:sdt>
      <w:sdtPr>
        <w:alias w:val="Skills &amp; Abilities:"/>
        <w:tag w:val="Skills &amp; Abilities:"/>
        <w:id w:val="458624136"/>
        <w:placeholder>
          <w:docPart w:val="08D9221CE5A11F479AD7CF81A2235289"/>
        </w:placeholder>
        <w:temporary/>
        <w:showingPlcHdr/>
        <w15:appearance w15:val="hidden"/>
      </w:sdtPr>
      <w:sdtContent>
        <w:p w14:paraId="7C260EA6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5B0CE978" w14:textId="2797DB2E" w:rsidR="006270A9" w:rsidRDefault="00DD6B28">
      <w:pPr>
        <w:pStyle w:val="Heading2"/>
      </w:pPr>
      <w:r>
        <w:t>Languages and Programming Frameworks</w:t>
      </w:r>
    </w:p>
    <w:p w14:paraId="6B7E43EE" w14:textId="59434856" w:rsidR="00DD6B28" w:rsidRPr="00DD6B28" w:rsidRDefault="00DD6B28" w:rsidP="00DD6B28">
      <w:pPr>
        <w:pStyle w:val="ListBullet"/>
      </w:pPr>
      <w:r w:rsidRPr="00DD6B28">
        <w:rPr>
          <w:b/>
          <w:bCs/>
        </w:rPr>
        <w:t>Languages: Java</w:t>
      </w:r>
      <w:r w:rsidRPr="00DD6B28">
        <w:t xml:space="preserve">, </w:t>
      </w:r>
      <w:r>
        <w:rPr>
          <w:b/>
          <w:bCs/>
        </w:rPr>
        <w:t xml:space="preserve">C#, </w:t>
      </w:r>
      <w:r w:rsidRPr="00DD6B28">
        <w:t>JavaScript</w:t>
      </w:r>
      <w:r>
        <w:t>, R, C/C++, Python</w:t>
      </w:r>
    </w:p>
    <w:p w14:paraId="6600F2AD" w14:textId="31937144" w:rsidR="00DD6B28" w:rsidRPr="00DD6B28" w:rsidRDefault="00DD6B28" w:rsidP="00DD6B28">
      <w:pPr>
        <w:pStyle w:val="ListBullet"/>
      </w:pPr>
      <w:r w:rsidRPr="00DD6B28">
        <w:rPr>
          <w:b/>
          <w:bCs/>
        </w:rPr>
        <w:t xml:space="preserve">Frameworks:  Spring, </w:t>
      </w:r>
      <w:r>
        <w:rPr>
          <w:b/>
          <w:bCs/>
        </w:rPr>
        <w:t xml:space="preserve">.NET, </w:t>
      </w:r>
      <w:r w:rsidR="00B071A3">
        <w:rPr>
          <w:b/>
          <w:bCs/>
        </w:rPr>
        <w:t xml:space="preserve">Angular, </w:t>
      </w:r>
      <w:r w:rsidRPr="00DD6B28">
        <w:t>Node.js</w:t>
      </w:r>
      <w:r>
        <w:t xml:space="preserve">, </w:t>
      </w:r>
      <w:r w:rsidRPr="00DD6B28">
        <w:t>Xamarin</w:t>
      </w:r>
    </w:p>
    <w:p w14:paraId="5B829B79" w14:textId="262F57F7" w:rsidR="006270A9" w:rsidRDefault="00DD6B28" w:rsidP="003C5722">
      <w:pPr>
        <w:pStyle w:val="ListBullet"/>
      </w:pPr>
      <w:r w:rsidRPr="00DD6B28">
        <w:rPr>
          <w:b/>
          <w:bCs/>
        </w:rPr>
        <w:t>Others</w:t>
      </w:r>
      <w:r w:rsidRPr="00DD6B28">
        <w:t xml:space="preserve">: </w:t>
      </w:r>
      <w:r w:rsidRPr="00DD6B28">
        <w:rPr>
          <w:b/>
          <w:bCs/>
        </w:rPr>
        <w:t>Linux</w:t>
      </w:r>
      <w:r w:rsidRPr="00DD6B28">
        <w:t xml:space="preserve">, </w:t>
      </w:r>
      <w:r w:rsidRPr="00DD6B28">
        <w:rPr>
          <w:b/>
          <w:bCs/>
        </w:rPr>
        <w:t>SQL</w:t>
      </w:r>
      <w:r>
        <w:rPr>
          <w:b/>
          <w:bCs/>
        </w:rPr>
        <w:t xml:space="preserve">, Mongo, Kafka, </w:t>
      </w:r>
      <w:r w:rsidRPr="00DD6B28">
        <w:t>Git, HTML, CSS</w:t>
      </w:r>
    </w:p>
    <w:p w14:paraId="014E6504" w14:textId="37860C77" w:rsidR="003C5722" w:rsidRDefault="003C5722" w:rsidP="003C5722">
      <w:pPr>
        <w:pStyle w:val="ListBullet"/>
        <w:numPr>
          <w:ilvl w:val="0"/>
          <w:numId w:val="0"/>
        </w:numPr>
        <w:ind w:left="216" w:hanging="216"/>
      </w:pPr>
    </w:p>
    <w:p w14:paraId="2C990C0C" w14:textId="2D6BA5D0" w:rsidR="003C5722" w:rsidRDefault="003C5722" w:rsidP="003C5722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C572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CERTIFICATIONS</w:t>
      </w:r>
    </w:p>
    <w:p w14:paraId="15C4F282" w14:textId="0249C75F" w:rsidR="003C5722" w:rsidRDefault="00B3739D" w:rsidP="003C5722">
      <w:pPr>
        <w:pStyle w:val="ListBullet"/>
      </w:pPr>
      <w:r>
        <w:t>Microsoft Certified: Azure Developer Associate</w:t>
      </w:r>
    </w:p>
    <w:p w14:paraId="6372489F" w14:textId="4B580B56" w:rsidR="00B3739D" w:rsidRDefault="00B3739D" w:rsidP="003C5722">
      <w:pPr>
        <w:pStyle w:val="ListBullet"/>
      </w:pPr>
      <w:r>
        <w:t>Microsoft Certified: Azure AI Fundamentals</w:t>
      </w:r>
    </w:p>
    <w:sdt>
      <w:sdtPr>
        <w:alias w:val="Experience:"/>
        <w:tag w:val="Experience:"/>
        <w:id w:val="171684534"/>
        <w:placeholder>
          <w:docPart w:val="6087A1993AD56E41B648C1D56772E418"/>
        </w:placeholder>
        <w:temporary/>
        <w:showingPlcHdr/>
        <w15:appearance w15:val="hidden"/>
      </w:sdtPr>
      <w:sdtContent>
        <w:p w14:paraId="3C93622D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D2A1D6E" w14:textId="6A1B3AEA" w:rsidR="006270A9" w:rsidRDefault="00DD6B28">
      <w:pPr>
        <w:pStyle w:val="Heading2"/>
      </w:pPr>
      <w:r>
        <w:t>Software Engineer</w:t>
      </w:r>
      <w:r w:rsidR="009D5933">
        <w:t> | </w:t>
      </w:r>
      <w:r>
        <w:t>Slalom</w:t>
      </w:r>
      <w:r w:rsidR="009D5933">
        <w:t> | </w:t>
      </w:r>
      <w:r>
        <w:t>Oct-2021 - Present</w:t>
      </w:r>
    </w:p>
    <w:p w14:paraId="40683D85" w14:textId="4242B594" w:rsidR="00B071A3" w:rsidRDefault="006C71F0" w:rsidP="00E554A8">
      <w:pPr>
        <w:pStyle w:val="ListBullet"/>
      </w:pPr>
      <w:r>
        <w:t>Helped a FinTech company transition its legacy systems to provide middleware APIs for Modern web UI</w:t>
      </w:r>
      <w:r w:rsidR="00E554A8">
        <w:t xml:space="preserve">. </w:t>
      </w:r>
      <w:r w:rsidR="005E6D2A">
        <w:br/>
      </w:r>
      <w:r w:rsidRPr="00042764">
        <w:rPr>
          <w:b/>
          <w:bCs/>
        </w:rPr>
        <w:t>Skills Used</w:t>
      </w:r>
      <w:r>
        <w:t xml:space="preserve">: </w:t>
      </w:r>
      <w:r w:rsidR="00B071A3">
        <w:t>C#, .Net, Angular, WPF, Microsoft SQL Server, Git</w:t>
      </w:r>
    </w:p>
    <w:p w14:paraId="179BD593" w14:textId="7509AB66" w:rsidR="00E554A8" w:rsidRDefault="00E554A8" w:rsidP="00E554A8">
      <w:pPr>
        <w:pStyle w:val="ListBullet"/>
      </w:pPr>
      <w:r>
        <w:t xml:space="preserve">Currently working with a logistics company providing backend support </w:t>
      </w:r>
      <w:r w:rsidR="005E6D2A">
        <w:t xml:space="preserve">to integrate third party </w:t>
      </w:r>
      <w:r w:rsidR="009C4627">
        <w:t>APIs</w:t>
      </w:r>
    </w:p>
    <w:p w14:paraId="0C7DA649" w14:textId="44B96BDC" w:rsidR="00042764" w:rsidRDefault="009C4627" w:rsidP="00042764">
      <w:pPr>
        <w:pStyle w:val="ListBullet"/>
        <w:numPr>
          <w:ilvl w:val="0"/>
          <w:numId w:val="0"/>
        </w:numPr>
        <w:ind w:left="216"/>
      </w:pPr>
      <w:r w:rsidRPr="00042764">
        <w:rPr>
          <w:b/>
          <w:bCs/>
        </w:rPr>
        <w:t>Skills Used</w:t>
      </w:r>
      <w:r>
        <w:t>: Kotlin, Mongo, Kafka</w:t>
      </w:r>
    </w:p>
    <w:p w14:paraId="186BAE71" w14:textId="2BE100D8" w:rsidR="00042764" w:rsidRPr="00042764" w:rsidRDefault="00042764" w:rsidP="00042764">
      <w:pPr>
        <w:pStyle w:val="ListBullet"/>
        <w:numPr>
          <w:ilvl w:val="0"/>
          <w:numId w:val="0"/>
        </w:numPr>
        <w:ind w:left="216"/>
      </w:pPr>
      <w:r>
        <w:t>Soft Skills: Problem Solving, Delivery Excellence, Teamwork</w:t>
      </w:r>
    </w:p>
    <w:p w14:paraId="52A2D0EC" w14:textId="21BB3609" w:rsidR="006270A9" w:rsidRDefault="003C5722">
      <w:pPr>
        <w:pStyle w:val="Heading2"/>
      </w:pPr>
      <w:r>
        <w:t>Application Support Analyst</w:t>
      </w:r>
      <w:r w:rsidR="009D5933">
        <w:t> | </w:t>
      </w:r>
      <w:r>
        <w:t>CGI</w:t>
      </w:r>
      <w:r w:rsidR="009D5933">
        <w:t> | </w:t>
      </w:r>
      <w:r>
        <w:t>APR-2020 – OCt-2021</w:t>
      </w:r>
    </w:p>
    <w:p w14:paraId="3065B535" w14:textId="41AFA960" w:rsidR="003C5722" w:rsidRPr="003C5722" w:rsidRDefault="003C5722" w:rsidP="003C5722">
      <w:pPr>
        <w:pStyle w:val="ListBullet"/>
      </w:pPr>
      <w:r w:rsidRPr="003C5722">
        <w:t>Monitor applications</w:t>
      </w:r>
      <w:r>
        <w:t xml:space="preserve"> for FinTech companies</w:t>
      </w:r>
      <w:r w:rsidRPr="003C5722">
        <w:t xml:space="preserve">, generate reports, and provide </w:t>
      </w:r>
      <w:r>
        <w:t xml:space="preserve">immediate </w:t>
      </w:r>
      <w:r w:rsidRPr="003C5722">
        <w:t xml:space="preserve">support in case of issues. </w:t>
      </w:r>
    </w:p>
    <w:p w14:paraId="48E58EF1" w14:textId="77777777" w:rsidR="003C5722" w:rsidRPr="003C5722" w:rsidRDefault="003C5722" w:rsidP="003C5722">
      <w:pPr>
        <w:pStyle w:val="ListBullet"/>
      </w:pPr>
      <w:r w:rsidRPr="003C5722">
        <w:rPr>
          <w:b/>
          <w:bCs/>
        </w:rPr>
        <w:t xml:space="preserve">Skills Used: </w:t>
      </w:r>
      <w:r w:rsidRPr="003C5722">
        <w:t xml:space="preserve">AWS, Automation, Scripting, SQL, Python, AutoSys, Splunk. </w:t>
      </w:r>
    </w:p>
    <w:p w14:paraId="18255CA0" w14:textId="38597CED" w:rsidR="0047698C" w:rsidRDefault="003C5722" w:rsidP="0047698C">
      <w:pPr>
        <w:pStyle w:val="ListBullet"/>
      </w:pPr>
      <w:r>
        <w:t>Soft Skills: Customer Service, Teamwork, Communication</w:t>
      </w:r>
    </w:p>
    <w:p w14:paraId="3362F15E" w14:textId="5BDBBB70" w:rsidR="0047698C" w:rsidRDefault="0047698C" w:rsidP="0047698C">
      <w:pPr>
        <w:pStyle w:val="Heading2"/>
      </w:pPr>
      <w:r>
        <w:lastRenderedPageBreak/>
        <w:t>Software Engineering Intern</w:t>
      </w:r>
      <w:r>
        <w:t> | </w:t>
      </w:r>
      <w:r>
        <w:t>ALFA Insurance</w:t>
      </w:r>
      <w:r>
        <w:t> | </w:t>
      </w:r>
      <w:r>
        <w:t>May</w:t>
      </w:r>
      <w:r>
        <w:t>-</w:t>
      </w:r>
      <w:r>
        <w:t>2019</w:t>
      </w:r>
      <w:r>
        <w:t xml:space="preserve"> – </w:t>
      </w:r>
      <w:r>
        <w:t>July</w:t>
      </w:r>
      <w:r>
        <w:t>-</w:t>
      </w:r>
      <w:r>
        <w:t>2019</w:t>
      </w:r>
    </w:p>
    <w:p w14:paraId="638631A7" w14:textId="77777777" w:rsidR="0047698C" w:rsidRPr="0047698C" w:rsidRDefault="0047698C" w:rsidP="0047698C">
      <w:pPr>
        <w:pStyle w:val="ListBullet"/>
      </w:pPr>
      <w:r w:rsidRPr="0047698C">
        <w:t xml:space="preserve">Built an AI embedded web-app “Chatbot” to handle First Notice of Loss for Auto-Insurance. </w:t>
      </w:r>
    </w:p>
    <w:p w14:paraId="2E2BCA6E" w14:textId="77777777" w:rsidR="0047698C" w:rsidRPr="0047698C" w:rsidRDefault="0047698C" w:rsidP="0047698C">
      <w:pPr>
        <w:pStyle w:val="ListBullet"/>
      </w:pPr>
      <w:r w:rsidRPr="0047698C">
        <w:t xml:space="preserve">Increased time efficiency by 40% in comparison to traditional form/phone method. </w:t>
      </w:r>
    </w:p>
    <w:p w14:paraId="6101B3FA" w14:textId="77777777" w:rsidR="0047698C" w:rsidRPr="0047698C" w:rsidRDefault="0047698C" w:rsidP="0047698C">
      <w:pPr>
        <w:pStyle w:val="ListBullet"/>
      </w:pPr>
      <w:r w:rsidRPr="0047698C">
        <w:rPr>
          <w:b/>
          <w:bCs/>
        </w:rPr>
        <w:t>Skills Used:</w:t>
      </w:r>
      <w:r w:rsidRPr="0047698C">
        <w:t xml:space="preserve"> .NET/C#, Azure Cognitive Services, Microsoft SQL Server </w:t>
      </w:r>
    </w:p>
    <w:p w14:paraId="1BD84768" w14:textId="76B9B7AB" w:rsidR="0047698C" w:rsidRDefault="0047698C" w:rsidP="0047698C">
      <w:pPr>
        <w:pStyle w:val="ListBullet"/>
        <w:numPr>
          <w:ilvl w:val="0"/>
          <w:numId w:val="0"/>
        </w:numPr>
        <w:ind w:left="216" w:hanging="216"/>
      </w:pPr>
    </w:p>
    <w:p w14:paraId="4DC80718" w14:textId="3AE71A18" w:rsidR="0047698C" w:rsidRDefault="0047698C" w:rsidP="0047698C">
      <w:pPr>
        <w:pStyle w:val="Heading2"/>
      </w:pPr>
      <w:r>
        <w:t>Tutor | Troy University | August-2019 – May-2020</w:t>
      </w:r>
    </w:p>
    <w:p w14:paraId="31221B86" w14:textId="42AE5423" w:rsidR="0047698C" w:rsidRDefault="0047698C" w:rsidP="0047698C">
      <w:pPr>
        <w:pStyle w:val="ListBullet"/>
      </w:pPr>
      <w:r w:rsidRPr="0047698C">
        <w:t>Tutored</w:t>
      </w:r>
      <w:r>
        <w:t xml:space="preserve"> </w:t>
      </w:r>
      <w:r w:rsidRPr="0047698C">
        <w:t xml:space="preserve">fellow students in Computer Science and Statistics courses. </w:t>
      </w:r>
    </w:p>
    <w:p w14:paraId="34DEA3D3" w14:textId="48CAA6CC" w:rsidR="0047698C" w:rsidRPr="0047698C" w:rsidRDefault="0047698C" w:rsidP="0047698C">
      <w:pPr>
        <w:pStyle w:val="ListBullet"/>
      </w:pPr>
      <w:r>
        <w:t>Soft Skills: Leadership, Communication, Problem Solving</w:t>
      </w:r>
    </w:p>
    <w:p w14:paraId="4EE0E1B6" w14:textId="77777777" w:rsidR="0047698C" w:rsidRPr="0047698C" w:rsidRDefault="0047698C" w:rsidP="0047698C"/>
    <w:sectPr w:rsidR="0047698C" w:rsidRPr="0047698C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63EC" w14:textId="77777777" w:rsidR="00FC4E18" w:rsidRDefault="00FC4E18">
      <w:pPr>
        <w:spacing w:after="0"/>
      </w:pPr>
      <w:r>
        <w:separator/>
      </w:r>
    </w:p>
  </w:endnote>
  <w:endnote w:type="continuationSeparator" w:id="0">
    <w:p w14:paraId="401BA7E8" w14:textId="77777777" w:rsidR="00FC4E18" w:rsidRDefault="00FC4E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780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8D4D" w14:textId="77777777" w:rsidR="00FC4E18" w:rsidRDefault="00FC4E18">
      <w:pPr>
        <w:spacing w:after="0"/>
      </w:pPr>
      <w:r>
        <w:separator/>
      </w:r>
    </w:p>
  </w:footnote>
  <w:footnote w:type="continuationSeparator" w:id="0">
    <w:p w14:paraId="667A4295" w14:textId="77777777" w:rsidR="00FC4E18" w:rsidRDefault="00FC4E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822A31"/>
    <w:multiLevelType w:val="multilevel"/>
    <w:tmpl w:val="CF5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EAB1B9C"/>
    <w:multiLevelType w:val="multilevel"/>
    <w:tmpl w:val="CF5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921DD7"/>
    <w:multiLevelType w:val="multilevel"/>
    <w:tmpl w:val="09B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403438">
    <w:abstractNumId w:val="9"/>
  </w:num>
  <w:num w:numId="2" w16cid:durableId="221716445">
    <w:abstractNumId w:val="9"/>
    <w:lvlOverride w:ilvl="0">
      <w:startOverride w:val="1"/>
    </w:lvlOverride>
  </w:num>
  <w:num w:numId="3" w16cid:durableId="278875267">
    <w:abstractNumId w:val="9"/>
    <w:lvlOverride w:ilvl="0">
      <w:startOverride w:val="1"/>
    </w:lvlOverride>
  </w:num>
  <w:num w:numId="4" w16cid:durableId="791830434">
    <w:abstractNumId w:val="9"/>
    <w:lvlOverride w:ilvl="0">
      <w:startOverride w:val="1"/>
    </w:lvlOverride>
  </w:num>
  <w:num w:numId="5" w16cid:durableId="1452088244">
    <w:abstractNumId w:val="8"/>
  </w:num>
  <w:num w:numId="6" w16cid:durableId="394620531">
    <w:abstractNumId w:val="7"/>
  </w:num>
  <w:num w:numId="7" w16cid:durableId="920912460">
    <w:abstractNumId w:val="6"/>
  </w:num>
  <w:num w:numId="8" w16cid:durableId="955864447">
    <w:abstractNumId w:val="5"/>
  </w:num>
  <w:num w:numId="9" w16cid:durableId="964625600">
    <w:abstractNumId w:val="4"/>
  </w:num>
  <w:num w:numId="10" w16cid:durableId="676083205">
    <w:abstractNumId w:val="3"/>
  </w:num>
  <w:num w:numId="11" w16cid:durableId="970982118">
    <w:abstractNumId w:val="2"/>
  </w:num>
  <w:num w:numId="12" w16cid:durableId="388304143">
    <w:abstractNumId w:val="1"/>
  </w:num>
  <w:num w:numId="13" w16cid:durableId="1265305288">
    <w:abstractNumId w:val="0"/>
  </w:num>
  <w:num w:numId="14" w16cid:durableId="2092268887">
    <w:abstractNumId w:val="14"/>
  </w:num>
  <w:num w:numId="15" w16cid:durableId="1105733763">
    <w:abstractNumId w:val="17"/>
  </w:num>
  <w:num w:numId="16" w16cid:durableId="634027090">
    <w:abstractNumId w:val="12"/>
  </w:num>
  <w:num w:numId="17" w16cid:durableId="1525359573">
    <w:abstractNumId w:val="16"/>
  </w:num>
  <w:num w:numId="18" w16cid:durableId="1590238925">
    <w:abstractNumId w:val="10"/>
  </w:num>
  <w:num w:numId="19" w16cid:durableId="468592120">
    <w:abstractNumId w:val="21"/>
  </w:num>
  <w:num w:numId="20" w16cid:durableId="153493495">
    <w:abstractNumId w:val="18"/>
  </w:num>
  <w:num w:numId="21" w16cid:durableId="1962413806">
    <w:abstractNumId w:val="11"/>
  </w:num>
  <w:num w:numId="22" w16cid:durableId="145830340">
    <w:abstractNumId w:val="15"/>
  </w:num>
  <w:num w:numId="23" w16cid:durableId="1417164792">
    <w:abstractNumId w:val="20"/>
  </w:num>
  <w:num w:numId="24" w16cid:durableId="491144977">
    <w:abstractNumId w:val="22"/>
  </w:num>
  <w:num w:numId="25" w16cid:durableId="1739129676">
    <w:abstractNumId w:val="13"/>
  </w:num>
  <w:num w:numId="26" w16cid:durableId="1204052420">
    <w:abstractNumId w:val="11"/>
  </w:num>
  <w:num w:numId="27" w16cid:durableId="1661733486">
    <w:abstractNumId w:val="11"/>
  </w:num>
  <w:num w:numId="28" w16cid:durableId="529756970">
    <w:abstractNumId w:val="19"/>
  </w:num>
  <w:num w:numId="29" w16cid:durableId="543181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28"/>
    <w:rsid w:val="00042764"/>
    <w:rsid w:val="000674CC"/>
    <w:rsid w:val="000A4F59"/>
    <w:rsid w:val="00141A4C"/>
    <w:rsid w:val="001B29CF"/>
    <w:rsid w:val="0028220F"/>
    <w:rsid w:val="00356C14"/>
    <w:rsid w:val="003C5722"/>
    <w:rsid w:val="0047698C"/>
    <w:rsid w:val="005E6D2A"/>
    <w:rsid w:val="00617B26"/>
    <w:rsid w:val="006270A9"/>
    <w:rsid w:val="006633CE"/>
    <w:rsid w:val="00675956"/>
    <w:rsid w:val="00681034"/>
    <w:rsid w:val="006C71F0"/>
    <w:rsid w:val="006E2AC6"/>
    <w:rsid w:val="00816216"/>
    <w:rsid w:val="0087734B"/>
    <w:rsid w:val="0089625C"/>
    <w:rsid w:val="009C4627"/>
    <w:rsid w:val="009D5933"/>
    <w:rsid w:val="00B071A3"/>
    <w:rsid w:val="00B3739D"/>
    <w:rsid w:val="00BD768D"/>
    <w:rsid w:val="00C61F8E"/>
    <w:rsid w:val="00DD6B28"/>
    <w:rsid w:val="00E554A8"/>
    <w:rsid w:val="00E801A3"/>
    <w:rsid w:val="00E83E4B"/>
    <w:rsid w:val="00F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E1F23"/>
  <w15:chartTrackingRefBased/>
  <w15:docId w15:val="{BA371D45-129B-A849-A4D1-BF323683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E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han.os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shanoshu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shanoshu/Library/Containers/com.microsoft.Word/Data/Library/Application%20Support/Microsoft/Office/16.0/DTS/Search/%7bEA8FD50E-FE2E-FD4D-AF40-1FAC9D32A21C%7d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F8CE555822AD45992BC7F85C095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DF13-2618-0F47-9B32-0694A667B83C}"/>
      </w:docPartPr>
      <w:docPartBody>
        <w:p w:rsidR="00000000" w:rsidRDefault="00000000">
          <w:pPr>
            <w:pStyle w:val="7EF8CE555822AD45992BC7F85C095180"/>
          </w:pPr>
          <w:r>
            <w:t>Education</w:t>
          </w:r>
        </w:p>
      </w:docPartBody>
    </w:docPart>
    <w:docPart>
      <w:docPartPr>
        <w:name w:val="08D9221CE5A11F479AD7CF81A2235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6C4D3-9573-8546-8255-907A1E4D8243}"/>
      </w:docPartPr>
      <w:docPartBody>
        <w:p w:rsidR="00000000" w:rsidRDefault="00000000">
          <w:pPr>
            <w:pStyle w:val="08D9221CE5A11F479AD7CF81A2235289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6087A1993AD56E41B648C1D56772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31D3F-2773-6D49-B9C8-67D3B0E19954}"/>
      </w:docPartPr>
      <w:docPartBody>
        <w:p w:rsidR="00000000" w:rsidRDefault="00000000">
          <w:pPr>
            <w:pStyle w:val="6087A1993AD56E41B648C1D56772E41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99"/>
    <w:rsid w:val="000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E84366F878C48B043D4B7F022663D">
    <w:name w:val="5EBE84366F878C48B043D4B7F022663D"/>
  </w:style>
  <w:style w:type="paragraph" w:customStyle="1" w:styleId="F633F6891D59324BAA49AFA220446734">
    <w:name w:val="F633F6891D59324BAA49AFA220446734"/>
  </w:style>
  <w:style w:type="paragraph" w:customStyle="1" w:styleId="8E4504EB0DA24A4A915FF66530DC19BB">
    <w:name w:val="8E4504EB0DA24A4A915FF66530DC19BB"/>
  </w:style>
  <w:style w:type="paragraph" w:customStyle="1" w:styleId="A96788AFD5D3324B847F94E702EFC9D4">
    <w:name w:val="A96788AFD5D3324B847F94E702EFC9D4"/>
  </w:style>
  <w:style w:type="paragraph" w:customStyle="1" w:styleId="40388B0B8C3DBC469E971788313A8575">
    <w:name w:val="40388B0B8C3DBC469E971788313A8575"/>
  </w:style>
  <w:style w:type="paragraph" w:customStyle="1" w:styleId="751BC8A0F7EFB84EA61C6B35F51DF718">
    <w:name w:val="751BC8A0F7EFB84EA61C6B35F51DF718"/>
  </w:style>
  <w:style w:type="paragraph" w:customStyle="1" w:styleId="7EF8CE555822AD45992BC7F85C095180">
    <w:name w:val="7EF8CE555822AD45992BC7F85C095180"/>
  </w:style>
  <w:style w:type="paragraph" w:customStyle="1" w:styleId="67D2C2E01D5CDA47BD2FAB114B24587A">
    <w:name w:val="67D2C2E01D5CDA47BD2FAB114B24587A"/>
  </w:style>
  <w:style w:type="paragraph" w:customStyle="1" w:styleId="FF3F759FFC9E3F4DA79079B1BF7BAF9C">
    <w:name w:val="FF3F759FFC9E3F4DA79079B1BF7BAF9C"/>
  </w:style>
  <w:style w:type="paragraph" w:customStyle="1" w:styleId="C2720C766D76A14A8A6C75B41667D238">
    <w:name w:val="C2720C766D76A14A8A6C75B41667D238"/>
  </w:style>
  <w:style w:type="paragraph" w:customStyle="1" w:styleId="E0858042E3AFB7439F9BA0C7C54D6A32">
    <w:name w:val="E0858042E3AFB7439F9BA0C7C54D6A32"/>
  </w:style>
  <w:style w:type="paragraph" w:customStyle="1" w:styleId="B7A046CF9977E549845FE603115D40EE">
    <w:name w:val="B7A046CF9977E549845FE603115D40EE"/>
  </w:style>
  <w:style w:type="paragraph" w:customStyle="1" w:styleId="201521E2752F23468246C5F7B2A29813">
    <w:name w:val="201521E2752F23468246C5F7B2A29813"/>
  </w:style>
  <w:style w:type="paragraph" w:customStyle="1" w:styleId="28DA0BDF896EA444A0B94C4C0260D45E">
    <w:name w:val="28DA0BDF896EA444A0B94C4C0260D45E"/>
  </w:style>
  <w:style w:type="paragraph" w:customStyle="1" w:styleId="EE174A95427ACD44BBA4918D1539B2CB">
    <w:name w:val="EE174A95427ACD44BBA4918D1539B2CB"/>
  </w:style>
  <w:style w:type="paragraph" w:customStyle="1" w:styleId="08D9221CE5A11F479AD7CF81A2235289">
    <w:name w:val="08D9221CE5A11F479AD7CF81A2235289"/>
  </w:style>
  <w:style w:type="paragraph" w:customStyle="1" w:styleId="69E74322AC26264B992C26946B9D81F5">
    <w:name w:val="69E74322AC26264B992C26946B9D81F5"/>
  </w:style>
  <w:style w:type="paragraph" w:customStyle="1" w:styleId="FCCC37DA7612CD4597F26836DAC57325">
    <w:name w:val="FCCC37DA7612CD4597F26836DAC57325"/>
  </w:style>
  <w:style w:type="paragraph" w:customStyle="1" w:styleId="87C02106C2CB684098E388884450557B">
    <w:name w:val="87C02106C2CB684098E388884450557B"/>
  </w:style>
  <w:style w:type="paragraph" w:customStyle="1" w:styleId="28FCF81D3D6F784ABBD177D9F17E8037">
    <w:name w:val="28FCF81D3D6F784ABBD177D9F17E8037"/>
  </w:style>
  <w:style w:type="paragraph" w:customStyle="1" w:styleId="3E1655575C4E7D43877869F5204C98F0">
    <w:name w:val="3E1655575C4E7D43877869F5204C98F0"/>
  </w:style>
  <w:style w:type="paragraph" w:customStyle="1" w:styleId="8AF8202F2C88AB4BAB10748E0F7571F5">
    <w:name w:val="8AF8202F2C88AB4BAB10748E0F7571F5"/>
  </w:style>
  <w:style w:type="paragraph" w:customStyle="1" w:styleId="9A1DF2879485664B82D6DA505CEA0F96">
    <w:name w:val="9A1DF2879485664B82D6DA505CEA0F96"/>
  </w:style>
  <w:style w:type="paragraph" w:customStyle="1" w:styleId="D990F301041CA145858361ED90CFFF08">
    <w:name w:val="D990F301041CA145858361ED90CFFF08"/>
  </w:style>
  <w:style w:type="paragraph" w:customStyle="1" w:styleId="6087A1993AD56E41B648C1D56772E418">
    <w:name w:val="6087A1993AD56E41B648C1D56772E418"/>
  </w:style>
  <w:style w:type="paragraph" w:customStyle="1" w:styleId="2E5603FF8D7E204AACDA992181BE1F64">
    <w:name w:val="2E5603FF8D7E204AACDA992181BE1F64"/>
  </w:style>
  <w:style w:type="paragraph" w:customStyle="1" w:styleId="E71DAFD452E7AD4891CFA82E2EAFB1DE">
    <w:name w:val="E71DAFD452E7AD4891CFA82E2EAFB1DE"/>
  </w:style>
  <w:style w:type="paragraph" w:customStyle="1" w:styleId="616EEC2C0C8BC542A921139FCC76763A">
    <w:name w:val="616EEC2C0C8BC542A921139FCC76763A"/>
  </w:style>
  <w:style w:type="paragraph" w:customStyle="1" w:styleId="544A79FAF409AE45A4C622FB2516A3FD">
    <w:name w:val="544A79FAF409AE45A4C622FB2516A3FD"/>
  </w:style>
  <w:style w:type="paragraph" w:customStyle="1" w:styleId="BF210007201F9B46BD92BA9EE265FCEC">
    <w:name w:val="BF210007201F9B46BD92BA9EE265FCEC"/>
  </w:style>
  <w:style w:type="paragraph" w:customStyle="1" w:styleId="4E6521663BF7084DB348DF6424BF76D9">
    <w:name w:val="4E6521663BF7084DB348DF6424BF76D9"/>
  </w:style>
  <w:style w:type="paragraph" w:customStyle="1" w:styleId="6E3241343047D04A81110E8708B2099B">
    <w:name w:val="6E3241343047D04A81110E8708B2099B"/>
  </w:style>
  <w:style w:type="paragraph" w:customStyle="1" w:styleId="91650997440D524CA96DA8C78A62FEFD">
    <w:name w:val="91650997440D524CA96DA8C78A62F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Oshan Upreti</cp:lastModifiedBy>
  <cp:revision>2</cp:revision>
  <cp:lastPrinted>2023-01-30T18:06:00Z</cp:lastPrinted>
  <dcterms:created xsi:type="dcterms:W3CDTF">2023-01-30T15:49:00Z</dcterms:created>
  <dcterms:modified xsi:type="dcterms:W3CDTF">2023-01-30T18:21:00Z</dcterms:modified>
  <cp:version/>
</cp:coreProperties>
</file>